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C8DFD" w14:textId="00928319" w:rsidR="006D3A72" w:rsidRDefault="0047533B" w:rsidP="0047533B">
      <w:r w:rsidRPr="0047533B">
        <w:t>from math import pi, sqrt</w:t>
      </w:r>
      <w:r w:rsidRPr="0047533B">
        <w:br/>
      </w:r>
      <w:r w:rsidRPr="0047533B">
        <w:br/>
      </w:r>
      <w:r w:rsidRPr="0047533B">
        <w:br/>
        <w:t xml:space="preserve">def </w:t>
      </w:r>
      <w:proofErr w:type="spellStart"/>
      <w:r w:rsidRPr="0047533B">
        <w:t>get_user_input</w:t>
      </w:r>
      <w:proofErr w:type="spellEnd"/>
      <w:r w:rsidRPr="0047533B">
        <w:t>(</w:t>
      </w:r>
      <w:proofErr w:type="spellStart"/>
      <w:r w:rsidRPr="0047533B">
        <w:t>problemType</w:t>
      </w:r>
      <w:proofErr w:type="spellEnd"/>
      <w:r w:rsidRPr="0047533B">
        <w:t>):</w:t>
      </w:r>
      <w:r w:rsidRPr="0047533B">
        <w:br/>
        <w:t xml:space="preserve">    </w:t>
      </w:r>
      <w:r w:rsidRPr="0047533B">
        <w:rPr>
          <w:i/>
          <w:iCs/>
        </w:rPr>
        <w:t>"""</w:t>
      </w:r>
      <w:r w:rsidRPr="0047533B">
        <w:rPr>
          <w:i/>
          <w:iCs/>
        </w:rPr>
        <w:br/>
        <w:t xml:space="preserve">    Handles user input radius type and related values.</w:t>
      </w:r>
      <w:r w:rsidRPr="0047533B">
        <w:rPr>
          <w:i/>
          <w:iCs/>
        </w:rPr>
        <w:br/>
        <w:t xml:space="preserve">    """</w:t>
      </w:r>
      <w:r w:rsidRPr="0047533B">
        <w:rPr>
          <w:i/>
          <w:iCs/>
        </w:rPr>
        <w:br/>
        <w:t xml:space="preserve">    </w:t>
      </w:r>
      <w:r w:rsidRPr="0047533B">
        <w:t>moment = float(input("Moment (</w:t>
      </w:r>
      <w:proofErr w:type="spellStart"/>
      <w:r w:rsidRPr="0047533B">
        <w:t>lb</w:t>
      </w:r>
      <w:proofErr w:type="spellEnd"/>
      <w:r w:rsidRPr="0047533B">
        <w:t>-in): ")) / 1000</w:t>
      </w:r>
      <w:r w:rsidRPr="0047533B">
        <w:br/>
        <w:t xml:space="preserve">    torque = float(input("Torque (</w:t>
      </w:r>
      <w:proofErr w:type="spellStart"/>
      <w:r w:rsidRPr="0047533B">
        <w:t>lb</w:t>
      </w:r>
      <w:proofErr w:type="spellEnd"/>
      <w:r w:rsidRPr="0047533B">
        <w:t>-in): ")) / 1000</w:t>
      </w:r>
      <w:r w:rsidRPr="0047533B">
        <w:br/>
      </w:r>
      <w:r w:rsidRPr="0047533B">
        <w:br/>
        <w:t xml:space="preserve">    if </w:t>
      </w:r>
      <w:proofErr w:type="spellStart"/>
      <w:r w:rsidRPr="0047533B">
        <w:t>problemType</w:t>
      </w:r>
      <w:proofErr w:type="spellEnd"/>
      <w:r w:rsidRPr="0047533B">
        <w:t xml:space="preserve"> == 4:</w:t>
      </w:r>
      <w:r w:rsidRPr="0047533B">
        <w:br/>
        <w:t xml:space="preserve">        diameter = 0.3</w:t>
      </w:r>
      <w:r w:rsidRPr="0047533B">
        <w:br/>
        <w:t xml:space="preserve">    else:</w:t>
      </w:r>
      <w:r w:rsidRPr="0047533B">
        <w:br/>
        <w:t xml:space="preserve">        diameter = float(input("Diameter (in): "))</w:t>
      </w:r>
      <w:r w:rsidRPr="0047533B">
        <w:br/>
      </w:r>
      <w:r w:rsidRPr="0047533B">
        <w:br/>
        <w:t xml:space="preserve">    print("For... \n\t Sharp Radius: 1  \n\t Wide Radius: 2 \n\t Keyway: 3"</w:t>
      </w:r>
      <w:r w:rsidRPr="0047533B">
        <w:br/>
        <w:t xml:space="preserve">          " \n\t Retaining groove: 4")</w:t>
      </w:r>
      <w:r w:rsidRPr="0047533B">
        <w:br/>
        <w:t xml:space="preserve">    </w:t>
      </w:r>
      <w:proofErr w:type="spellStart"/>
      <w:r w:rsidRPr="0047533B">
        <w:t>radiusType</w:t>
      </w:r>
      <w:proofErr w:type="spellEnd"/>
      <w:r w:rsidRPr="0047533B">
        <w:t xml:space="preserve"> = int(input("Radius: "))</w:t>
      </w:r>
      <w:r w:rsidRPr="0047533B">
        <w:br/>
      </w:r>
      <w:r w:rsidRPr="0047533B">
        <w:br/>
        <w:t xml:space="preserve">    if </w:t>
      </w:r>
      <w:proofErr w:type="spellStart"/>
      <w:r w:rsidRPr="0047533B">
        <w:t>radiusType</w:t>
      </w:r>
      <w:proofErr w:type="spellEnd"/>
      <w:r w:rsidRPr="0047533B">
        <w:t xml:space="preserve"> == 1:</w:t>
      </w:r>
      <w:r w:rsidRPr="0047533B">
        <w:br/>
        <w:t xml:space="preserve">        Kt = 2.7</w:t>
      </w:r>
      <w:r w:rsidRPr="0047533B">
        <w:br/>
        <w:t xml:space="preserve">        Kts = 2.2</w:t>
      </w:r>
      <w:r w:rsidRPr="0047533B">
        <w:br/>
        <w:t xml:space="preserve">        </w:t>
      </w:r>
      <w:proofErr w:type="spellStart"/>
      <w:r w:rsidRPr="0047533B">
        <w:t>rootR</w:t>
      </w:r>
      <w:proofErr w:type="spellEnd"/>
      <w:r w:rsidRPr="0047533B">
        <w:t xml:space="preserve"> = sqrt(diameter * 0.02)</w:t>
      </w:r>
      <w:r w:rsidRPr="0047533B">
        <w:br/>
        <w:t xml:space="preserve">    </w:t>
      </w:r>
      <w:proofErr w:type="spellStart"/>
      <w:r w:rsidRPr="0047533B">
        <w:t>elif</w:t>
      </w:r>
      <w:proofErr w:type="spellEnd"/>
      <w:r w:rsidRPr="0047533B">
        <w:t xml:space="preserve"> </w:t>
      </w:r>
      <w:proofErr w:type="spellStart"/>
      <w:r w:rsidRPr="0047533B">
        <w:t>radiusType</w:t>
      </w:r>
      <w:proofErr w:type="spellEnd"/>
      <w:r w:rsidRPr="0047533B">
        <w:t xml:space="preserve"> == 2:</w:t>
      </w:r>
      <w:r w:rsidRPr="0047533B">
        <w:br/>
        <w:t xml:space="preserve">        Kt = 1.7</w:t>
      </w:r>
      <w:r w:rsidRPr="0047533B">
        <w:br/>
        <w:t xml:space="preserve">        Kts = 1.5</w:t>
      </w:r>
      <w:r w:rsidRPr="0047533B">
        <w:br/>
        <w:t xml:space="preserve">        </w:t>
      </w:r>
      <w:proofErr w:type="spellStart"/>
      <w:r w:rsidRPr="0047533B">
        <w:t>rootR</w:t>
      </w:r>
      <w:proofErr w:type="spellEnd"/>
      <w:r w:rsidRPr="0047533B">
        <w:t xml:space="preserve"> = sqrt(diameter * 0.1)</w:t>
      </w:r>
      <w:r w:rsidRPr="0047533B">
        <w:br/>
        <w:t xml:space="preserve">    </w:t>
      </w:r>
      <w:proofErr w:type="spellStart"/>
      <w:r w:rsidRPr="0047533B">
        <w:t>elif</w:t>
      </w:r>
      <w:proofErr w:type="spellEnd"/>
      <w:r w:rsidRPr="0047533B">
        <w:t xml:space="preserve"> </w:t>
      </w:r>
      <w:proofErr w:type="spellStart"/>
      <w:r w:rsidRPr="0047533B">
        <w:t>radiusType</w:t>
      </w:r>
      <w:proofErr w:type="spellEnd"/>
      <w:r w:rsidRPr="0047533B">
        <w:t xml:space="preserve"> == 3:</w:t>
      </w:r>
      <w:r w:rsidRPr="0047533B">
        <w:br/>
        <w:t xml:space="preserve">        Kt = 2.14</w:t>
      </w:r>
      <w:r w:rsidRPr="0047533B">
        <w:br/>
        <w:t xml:space="preserve">        Kts = 3.0</w:t>
      </w:r>
      <w:r w:rsidRPr="0047533B">
        <w:br/>
        <w:t xml:space="preserve">        </w:t>
      </w:r>
      <w:proofErr w:type="spellStart"/>
      <w:r w:rsidRPr="0047533B">
        <w:t>rootR</w:t>
      </w:r>
      <w:proofErr w:type="spellEnd"/>
      <w:r w:rsidRPr="0047533B">
        <w:t xml:space="preserve"> = sqrt(diameter * 0.02)</w:t>
      </w:r>
      <w:r w:rsidRPr="0047533B">
        <w:br/>
        <w:t xml:space="preserve">    </w:t>
      </w:r>
      <w:proofErr w:type="spellStart"/>
      <w:r w:rsidRPr="0047533B">
        <w:t>elif</w:t>
      </w:r>
      <w:proofErr w:type="spellEnd"/>
      <w:r w:rsidRPr="0047533B">
        <w:t xml:space="preserve"> </w:t>
      </w:r>
      <w:proofErr w:type="spellStart"/>
      <w:r w:rsidRPr="0047533B">
        <w:t>radiusType</w:t>
      </w:r>
      <w:proofErr w:type="spellEnd"/>
      <w:r w:rsidRPr="0047533B">
        <w:t xml:space="preserve"> == 4:</w:t>
      </w:r>
      <w:r w:rsidRPr="0047533B">
        <w:br/>
        <w:t xml:space="preserve">        Kt = 5</w:t>
      </w:r>
      <w:r w:rsidRPr="0047533B">
        <w:br/>
        <w:t xml:space="preserve">        Kts = 3</w:t>
      </w:r>
      <w:r w:rsidRPr="0047533B">
        <w:br/>
        <w:t xml:space="preserve">        </w:t>
      </w:r>
      <w:proofErr w:type="spellStart"/>
      <w:r w:rsidRPr="0047533B">
        <w:t>rootR</w:t>
      </w:r>
      <w:proofErr w:type="spellEnd"/>
      <w:r w:rsidRPr="0047533B">
        <w:t xml:space="preserve"> = sqrt(0.01)</w:t>
      </w:r>
      <w:r w:rsidRPr="0047533B">
        <w:br/>
        <w:t xml:space="preserve">    else:</w:t>
      </w:r>
      <w:r w:rsidRPr="0047533B">
        <w:br/>
        <w:t xml:space="preserve">        Kt = Kts = </w:t>
      </w:r>
      <w:proofErr w:type="spellStart"/>
      <w:r w:rsidRPr="0047533B">
        <w:t>rootR</w:t>
      </w:r>
      <w:proofErr w:type="spellEnd"/>
      <w:r w:rsidRPr="0047533B">
        <w:t xml:space="preserve"> = 0</w:t>
      </w:r>
      <w:r w:rsidRPr="0047533B">
        <w:br/>
      </w:r>
      <w:r w:rsidRPr="0047533B">
        <w:br/>
        <w:t xml:space="preserve">    return moment, torque, diameter, Kt, Kts, </w:t>
      </w:r>
      <w:proofErr w:type="spellStart"/>
      <w:r w:rsidRPr="0047533B">
        <w:t>rootR</w:t>
      </w:r>
      <w:proofErr w:type="spellEnd"/>
      <w:r w:rsidRPr="0047533B">
        <w:br/>
      </w:r>
      <w:r w:rsidRPr="0047533B">
        <w:br/>
      </w:r>
      <w:r w:rsidRPr="0047533B">
        <w:lastRenderedPageBreak/>
        <w:br/>
        <w:t xml:space="preserve">def </w:t>
      </w:r>
      <w:proofErr w:type="spellStart"/>
      <w:r w:rsidRPr="0047533B">
        <w:t>goodman_criteria</w:t>
      </w:r>
      <w:proofErr w:type="spellEnd"/>
      <w:r w:rsidRPr="0047533B">
        <w:t xml:space="preserve">(moment, torque, diameter, Kt, Kts, </w:t>
      </w:r>
      <w:proofErr w:type="spellStart"/>
      <w:r w:rsidRPr="0047533B">
        <w:t>rootR</w:t>
      </w:r>
      <w:proofErr w:type="spellEnd"/>
      <w:r w:rsidRPr="0047533B">
        <w:t>):</w:t>
      </w:r>
      <w:r w:rsidRPr="0047533B">
        <w:br/>
        <w:t xml:space="preserve">    </w:t>
      </w:r>
      <w:r w:rsidRPr="0047533B">
        <w:rPr>
          <w:i/>
          <w:iCs/>
        </w:rPr>
        <w:t>"""</w:t>
      </w:r>
      <w:r w:rsidRPr="0047533B">
        <w:rPr>
          <w:i/>
          <w:iCs/>
        </w:rPr>
        <w:br/>
        <w:t xml:space="preserve">    Calculates the factor of safety using Goodman criteria for questions 1-10.</w:t>
      </w:r>
      <w:r w:rsidRPr="0047533B">
        <w:rPr>
          <w:i/>
          <w:iCs/>
        </w:rPr>
        <w:br/>
        <w:t xml:space="preserve">    """</w:t>
      </w:r>
      <w:r w:rsidRPr="0047533B">
        <w:rPr>
          <w:i/>
          <w:iCs/>
        </w:rPr>
        <w:br/>
      </w:r>
      <w:r w:rsidRPr="0047533B">
        <w:rPr>
          <w:i/>
          <w:iCs/>
        </w:rPr>
        <w:br/>
        <w:t xml:space="preserve">    </w:t>
      </w:r>
      <w:r w:rsidRPr="0047533B">
        <w:t># Calculating stress concentration factors</w:t>
      </w:r>
      <w:r w:rsidRPr="0047533B">
        <w:br/>
        <w:t xml:space="preserve">    </w:t>
      </w:r>
      <w:proofErr w:type="spellStart"/>
      <w:r w:rsidRPr="0047533B">
        <w:t>Kf</w:t>
      </w:r>
      <w:proofErr w:type="spellEnd"/>
      <w:r w:rsidRPr="0047533B">
        <w:t xml:space="preserve"> = </w:t>
      </w:r>
      <w:proofErr w:type="spellStart"/>
      <w:r w:rsidRPr="0047533B">
        <w:t>kf</w:t>
      </w:r>
      <w:proofErr w:type="spellEnd"/>
      <w:r w:rsidRPr="0047533B">
        <w:t>(</w:t>
      </w:r>
      <w:proofErr w:type="spellStart"/>
      <w:r w:rsidRPr="0047533B">
        <w:t>rootR</w:t>
      </w:r>
      <w:proofErr w:type="spellEnd"/>
      <w:r w:rsidRPr="0047533B">
        <w:t>, Kt)</w:t>
      </w:r>
      <w:r w:rsidRPr="0047533B">
        <w:br/>
        <w:t xml:space="preserve">    </w:t>
      </w:r>
      <w:proofErr w:type="spellStart"/>
      <w:r w:rsidRPr="0047533B">
        <w:t>Kfs</w:t>
      </w:r>
      <w:proofErr w:type="spellEnd"/>
      <w:r w:rsidRPr="0047533B">
        <w:t xml:space="preserve"> = </w:t>
      </w:r>
      <w:proofErr w:type="spellStart"/>
      <w:r w:rsidRPr="0047533B">
        <w:t>kfs</w:t>
      </w:r>
      <w:proofErr w:type="spellEnd"/>
      <w:r w:rsidRPr="0047533B">
        <w:t>(</w:t>
      </w:r>
      <w:proofErr w:type="spellStart"/>
      <w:r w:rsidRPr="0047533B">
        <w:t>rootR</w:t>
      </w:r>
      <w:proofErr w:type="spellEnd"/>
      <w:r w:rsidRPr="0047533B">
        <w:t>, Kts)</w:t>
      </w:r>
      <w:r w:rsidRPr="0047533B">
        <w:br/>
      </w:r>
      <w:r w:rsidRPr="0047533B">
        <w:br/>
        <w:t xml:space="preserve">    # Calculating endurance limit</w:t>
      </w:r>
      <w:r w:rsidRPr="0047533B">
        <w:br/>
        <w:t xml:space="preserve">    a, b = 2, -0.217</w:t>
      </w:r>
      <w:r w:rsidRPr="0047533B">
        <w:br/>
        <w:t xml:space="preserve">    Ka = a * Sut ** b</w:t>
      </w:r>
      <w:r w:rsidRPr="0047533B">
        <w:br/>
        <w:t xml:space="preserve">    </w:t>
      </w:r>
      <w:proofErr w:type="spellStart"/>
      <w:r w:rsidRPr="0047533B">
        <w:t>Kb</w:t>
      </w:r>
      <w:proofErr w:type="spellEnd"/>
      <w:r w:rsidRPr="0047533B">
        <w:t xml:space="preserve"> = 0.879 * diameter ** -0.107</w:t>
      </w:r>
      <w:r w:rsidRPr="0047533B">
        <w:br/>
        <w:t xml:space="preserve">    Kc = </w:t>
      </w:r>
      <w:proofErr w:type="spellStart"/>
      <w:r w:rsidRPr="0047533B">
        <w:t>Kd</w:t>
      </w:r>
      <w:proofErr w:type="spellEnd"/>
      <w:r w:rsidRPr="0047533B">
        <w:t xml:space="preserve"> = Ke = 1</w:t>
      </w:r>
      <w:r w:rsidRPr="0047533B">
        <w:br/>
        <w:t xml:space="preserve">    Se = Ka * </w:t>
      </w:r>
      <w:proofErr w:type="spellStart"/>
      <w:r w:rsidRPr="0047533B">
        <w:t>Kb</w:t>
      </w:r>
      <w:proofErr w:type="spellEnd"/>
      <w:r w:rsidRPr="0047533B">
        <w:t xml:space="preserve"> * Kc * </w:t>
      </w:r>
      <w:proofErr w:type="spellStart"/>
      <w:r w:rsidRPr="0047533B">
        <w:t>Kd</w:t>
      </w:r>
      <w:proofErr w:type="spellEnd"/>
      <w:r w:rsidRPr="0047533B">
        <w:t xml:space="preserve"> * Ke * </w:t>
      </w:r>
      <w:proofErr w:type="spellStart"/>
      <w:r w:rsidRPr="0047533B">
        <w:t>sePrime</w:t>
      </w:r>
      <w:proofErr w:type="spellEnd"/>
      <w:r w:rsidRPr="0047533B">
        <w:br/>
      </w:r>
      <w:r w:rsidRPr="0047533B">
        <w:br/>
        <w:t xml:space="preserve">    # Calculating mean and alternating stress</w:t>
      </w:r>
      <w:r w:rsidRPr="0047533B">
        <w:br/>
        <w:t xml:space="preserve">    A = sqrt(4 * (</w:t>
      </w:r>
      <w:proofErr w:type="spellStart"/>
      <w:r w:rsidRPr="0047533B">
        <w:t>Kf</w:t>
      </w:r>
      <w:proofErr w:type="spellEnd"/>
      <w:r w:rsidRPr="0047533B">
        <w:t xml:space="preserve"> * moment) ** 2)</w:t>
      </w:r>
      <w:r w:rsidRPr="0047533B">
        <w:br/>
        <w:t xml:space="preserve">    B = sqrt(3 * (</w:t>
      </w:r>
      <w:proofErr w:type="spellStart"/>
      <w:r w:rsidRPr="0047533B">
        <w:t>Kfs</w:t>
      </w:r>
      <w:proofErr w:type="spellEnd"/>
      <w:r w:rsidRPr="0047533B">
        <w:t xml:space="preserve"> * torque) ** 2)</w:t>
      </w:r>
      <w:r w:rsidRPr="0047533B">
        <w:br/>
      </w:r>
      <w:r w:rsidRPr="0047533B">
        <w:br/>
        <w:t xml:space="preserve">    return ((pi * diameter ** 3) / 16) * ((A / Se) + (B / Sut)) ** -1</w:t>
      </w:r>
      <w:r w:rsidRPr="0047533B">
        <w:br/>
      </w:r>
      <w:r w:rsidRPr="0047533B">
        <w:br/>
      </w:r>
      <w:r w:rsidRPr="0047533B">
        <w:br/>
        <w:t xml:space="preserve">def </w:t>
      </w:r>
      <w:proofErr w:type="spellStart"/>
      <w:r w:rsidRPr="0047533B">
        <w:t>vonmises_stress</w:t>
      </w:r>
      <w:proofErr w:type="spellEnd"/>
      <w:r w:rsidRPr="0047533B">
        <w:t xml:space="preserve">(moment, torque, diameter, Kt, Kts, </w:t>
      </w:r>
      <w:proofErr w:type="spellStart"/>
      <w:r w:rsidRPr="0047533B">
        <w:t>rootR</w:t>
      </w:r>
      <w:proofErr w:type="spellEnd"/>
      <w:r w:rsidRPr="0047533B">
        <w:t>):</w:t>
      </w:r>
      <w:r w:rsidRPr="0047533B">
        <w:br/>
        <w:t xml:space="preserve">    </w:t>
      </w:r>
      <w:r w:rsidRPr="0047533B">
        <w:rPr>
          <w:i/>
          <w:iCs/>
        </w:rPr>
        <w:t>"""</w:t>
      </w:r>
      <w:r w:rsidRPr="0047533B">
        <w:rPr>
          <w:i/>
          <w:iCs/>
        </w:rPr>
        <w:br/>
        <w:t xml:space="preserve">    Calculates the safety factor against first cycle yielding using the full Von Mises.</w:t>
      </w:r>
      <w:r w:rsidRPr="0047533B">
        <w:rPr>
          <w:i/>
          <w:iCs/>
        </w:rPr>
        <w:br/>
        <w:t xml:space="preserve">    """</w:t>
      </w:r>
      <w:r w:rsidRPr="0047533B">
        <w:rPr>
          <w:i/>
          <w:iCs/>
        </w:rPr>
        <w:br/>
      </w:r>
      <w:r w:rsidRPr="0047533B">
        <w:rPr>
          <w:i/>
          <w:iCs/>
        </w:rPr>
        <w:br/>
        <w:t xml:space="preserve">    </w:t>
      </w:r>
      <w:r w:rsidRPr="0047533B">
        <w:t># Calculating stress concentration factors</w:t>
      </w:r>
      <w:r w:rsidRPr="0047533B">
        <w:br/>
        <w:t xml:space="preserve">    </w:t>
      </w:r>
      <w:proofErr w:type="spellStart"/>
      <w:r w:rsidRPr="0047533B">
        <w:t>Kf</w:t>
      </w:r>
      <w:proofErr w:type="spellEnd"/>
      <w:r w:rsidRPr="0047533B">
        <w:t xml:space="preserve"> = </w:t>
      </w:r>
      <w:proofErr w:type="spellStart"/>
      <w:r w:rsidRPr="0047533B">
        <w:t>kf</w:t>
      </w:r>
      <w:proofErr w:type="spellEnd"/>
      <w:r w:rsidRPr="0047533B">
        <w:t>(</w:t>
      </w:r>
      <w:proofErr w:type="spellStart"/>
      <w:r w:rsidRPr="0047533B">
        <w:t>rootR</w:t>
      </w:r>
      <w:proofErr w:type="spellEnd"/>
      <w:r w:rsidRPr="0047533B">
        <w:t>, Kt)</w:t>
      </w:r>
      <w:r w:rsidRPr="0047533B">
        <w:br/>
        <w:t xml:space="preserve">    </w:t>
      </w:r>
      <w:proofErr w:type="spellStart"/>
      <w:r w:rsidRPr="0047533B">
        <w:t>Kfs</w:t>
      </w:r>
      <w:proofErr w:type="spellEnd"/>
      <w:r w:rsidRPr="0047533B">
        <w:t xml:space="preserve"> = </w:t>
      </w:r>
      <w:proofErr w:type="spellStart"/>
      <w:r w:rsidRPr="0047533B">
        <w:t>kfs</w:t>
      </w:r>
      <w:proofErr w:type="spellEnd"/>
      <w:r w:rsidRPr="0047533B">
        <w:t>(</w:t>
      </w:r>
      <w:proofErr w:type="spellStart"/>
      <w:r w:rsidRPr="0047533B">
        <w:t>rootR</w:t>
      </w:r>
      <w:proofErr w:type="spellEnd"/>
      <w:r w:rsidRPr="0047533B">
        <w:t>, Kts)</w:t>
      </w:r>
      <w:r w:rsidRPr="0047533B">
        <w:br/>
      </w:r>
      <w:r w:rsidRPr="0047533B">
        <w:br/>
        <w:t xml:space="preserve">    # Setting up von mises calculation</w:t>
      </w:r>
      <w:r w:rsidRPr="0047533B">
        <w:br/>
        <w:t xml:space="preserve">    sigma = (32 * </w:t>
      </w:r>
      <w:proofErr w:type="spellStart"/>
      <w:r w:rsidRPr="0047533B">
        <w:t>Kf</w:t>
      </w:r>
      <w:proofErr w:type="spellEnd"/>
      <w:r w:rsidRPr="0047533B">
        <w:t xml:space="preserve"> * moment) / (pi * diameter ** 3)</w:t>
      </w:r>
      <w:r w:rsidRPr="0047533B">
        <w:br/>
        <w:t xml:space="preserve">    tau = (16 * </w:t>
      </w:r>
      <w:proofErr w:type="spellStart"/>
      <w:r w:rsidRPr="0047533B">
        <w:t>Kfs</w:t>
      </w:r>
      <w:proofErr w:type="spellEnd"/>
      <w:r w:rsidRPr="0047533B">
        <w:t xml:space="preserve"> * torque) / (pi * diameter ** 3)</w:t>
      </w:r>
      <w:r w:rsidRPr="0047533B">
        <w:br/>
      </w:r>
      <w:r w:rsidRPr="0047533B">
        <w:br/>
        <w:t xml:space="preserve">    </w:t>
      </w:r>
      <w:proofErr w:type="spellStart"/>
      <w:r w:rsidRPr="0047533B">
        <w:t>sigmaPrimeMax</w:t>
      </w:r>
      <w:proofErr w:type="spellEnd"/>
      <w:r w:rsidRPr="0047533B">
        <w:t xml:space="preserve"> = sqrt((sigma ** 2) + (3 * tau ** 2))</w:t>
      </w:r>
      <w:r w:rsidRPr="0047533B">
        <w:br/>
      </w:r>
      <w:r w:rsidRPr="0047533B">
        <w:br/>
        <w:t xml:space="preserve">    return Sy / </w:t>
      </w:r>
      <w:proofErr w:type="spellStart"/>
      <w:r w:rsidRPr="0047533B">
        <w:t>sigmaPrimeMax</w:t>
      </w:r>
      <w:proofErr w:type="spellEnd"/>
      <w:r w:rsidRPr="0047533B">
        <w:br/>
      </w:r>
      <w:r w:rsidRPr="0047533B">
        <w:br/>
      </w:r>
      <w:r w:rsidRPr="0047533B">
        <w:lastRenderedPageBreak/>
        <w:br/>
        <w:t xml:space="preserve">def </w:t>
      </w:r>
      <w:proofErr w:type="spellStart"/>
      <w:r w:rsidRPr="0047533B">
        <w:t>conservative_approximation</w:t>
      </w:r>
      <w:proofErr w:type="spellEnd"/>
      <w:r w:rsidRPr="0047533B">
        <w:t xml:space="preserve">(moment, torque, diameter, Kt, Kts, </w:t>
      </w:r>
      <w:proofErr w:type="spellStart"/>
      <w:r w:rsidRPr="0047533B">
        <w:t>rootR</w:t>
      </w:r>
      <w:proofErr w:type="spellEnd"/>
      <w:r w:rsidRPr="0047533B">
        <w:t>):</w:t>
      </w:r>
      <w:r w:rsidRPr="0047533B">
        <w:br/>
        <w:t xml:space="preserve">    </w:t>
      </w:r>
      <w:r w:rsidRPr="0047533B">
        <w:rPr>
          <w:i/>
          <w:iCs/>
        </w:rPr>
        <w:t>"""</w:t>
      </w:r>
      <w:r w:rsidRPr="0047533B">
        <w:rPr>
          <w:i/>
          <w:iCs/>
        </w:rPr>
        <w:br/>
        <w:t xml:space="preserve">    Calculates the safety factor of first cycle yielding using the conservative approximation for questions 16-20.</w:t>
      </w:r>
      <w:r w:rsidRPr="0047533B">
        <w:rPr>
          <w:i/>
          <w:iCs/>
        </w:rPr>
        <w:br/>
        <w:t xml:space="preserve">    """</w:t>
      </w:r>
      <w:r w:rsidRPr="0047533B">
        <w:rPr>
          <w:i/>
          <w:iCs/>
        </w:rPr>
        <w:br/>
        <w:t xml:space="preserve">    </w:t>
      </w:r>
      <w:r w:rsidRPr="0047533B">
        <w:t># Setting up conservative approximation</w:t>
      </w:r>
      <w:r w:rsidRPr="0047533B">
        <w:br/>
        <w:t xml:space="preserve">    </w:t>
      </w:r>
      <w:proofErr w:type="spellStart"/>
      <w:r w:rsidRPr="0047533B">
        <w:t>sigmaPrimeA</w:t>
      </w:r>
      <w:proofErr w:type="spellEnd"/>
      <w:r w:rsidRPr="0047533B">
        <w:t xml:space="preserve"> = (16 / (pi * diameter ** 3)) * sqrt(4 * (</w:t>
      </w:r>
      <w:proofErr w:type="spellStart"/>
      <w:r w:rsidRPr="0047533B">
        <w:t>kf</w:t>
      </w:r>
      <w:proofErr w:type="spellEnd"/>
      <w:r w:rsidRPr="0047533B">
        <w:t>(</w:t>
      </w:r>
      <w:proofErr w:type="spellStart"/>
      <w:r w:rsidRPr="0047533B">
        <w:t>rootR</w:t>
      </w:r>
      <w:proofErr w:type="spellEnd"/>
      <w:r w:rsidRPr="0047533B">
        <w:t>, Kt) * moment) ** 2)</w:t>
      </w:r>
      <w:r w:rsidRPr="0047533B">
        <w:br/>
        <w:t xml:space="preserve">    </w:t>
      </w:r>
      <w:proofErr w:type="spellStart"/>
      <w:r w:rsidRPr="0047533B">
        <w:t>sigmaPrimeM</w:t>
      </w:r>
      <w:proofErr w:type="spellEnd"/>
      <w:r w:rsidRPr="0047533B">
        <w:t xml:space="preserve"> = (16 / (pi * diameter ** 3)) * sqrt(3 * (</w:t>
      </w:r>
      <w:proofErr w:type="spellStart"/>
      <w:r w:rsidRPr="0047533B">
        <w:t>kfs</w:t>
      </w:r>
      <w:proofErr w:type="spellEnd"/>
      <w:r w:rsidRPr="0047533B">
        <w:t>(</w:t>
      </w:r>
      <w:proofErr w:type="spellStart"/>
      <w:r w:rsidRPr="0047533B">
        <w:t>rootR</w:t>
      </w:r>
      <w:proofErr w:type="spellEnd"/>
      <w:r w:rsidRPr="0047533B">
        <w:t>, Kts) * torque) ** 2)</w:t>
      </w:r>
      <w:r w:rsidRPr="0047533B">
        <w:br/>
      </w:r>
      <w:r w:rsidRPr="0047533B">
        <w:br/>
        <w:t xml:space="preserve">    return Sy / (</w:t>
      </w:r>
      <w:proofErr w:type="spellStart"/>
      <w:r w:rsidRPr="0047533B">
        <w:t>sigmaPrimeA</w:t>
      </w:r>
      <w:proofErr w:type="spellEnd"/>
      <w:r w:rsidRPr="0047533B">
        <w:t xml:space="preserve"> + </w:t>
      </w:r>
      <w:proofErr w:type="spellStart"/>
      <w:r w:rsidRPr="0047533B">
        <w:t>sigmaPrimeM</w:t>
      </w:r>
      <w:proofErr w:type="spellEnd"/>
      <w:r w:rsidRPr="0047533B">
        <w:t>)</w:t>
      </w:r>
      <w:r w:rsidRPr="0047533B">
        <w:br/>
      </w:r>
      <w:r w:rsidRPr="0047533B">
        <w:br/>
      </w:r>
      <w:r w:rsidRPr="0047533B">
        <w:br/>
        <w:t xml:space="preserve">def </w:t>
      </w:r>
      <w:proofErr w:type="spellStart"/>
      <w:r w:rsidRPr="0047533B">
        <w:t>infinite_life</w:t>
      </w:r>
      <w:proofErr w:type="spellEnd"/>
      <w:r w:rsidRPr="0047533B">
        <w:t xml:space="preserve">(moment, torque, diameter, Kt, Kts, </w:t>
      </w:r>
      <w:proofErr w:type="spellStart"/>
      <w:r w:rsidRPr="0047533B">
        <w:t>rootR</w:t>
      </w:r>
      <w:proofErr w:type="spellEnd"/>
      <w:r w:rsidRPr="0047533B">
        <w:t>):</w:t>
      </w:r>
      <w:r w:rsidRPr="0047533B">
        <w:br/>
        <w:t xml:space="preserve">    # Setting up an iterative approach to this problem set</w:t>
      </w:r>
      <w:r w:rsidRPr="0047533B">
        <w:br/>
        <w:t xml:space="preserve">    while True:</w:t>
      </w:r>
      <w:r w:rsidRPr="0047533B">
        <w:br/>
        <w:t xml:space="preserve">        # Calculating the goodman and conservative approach for</w:t>
      </w:r>
      <w:r w:rsidRPr="0047533B">
        <w:br/>
        <w:t xml:space="preserve">        goodman = </w:t>
      </w:r>
      <w:proofErr w:type="spellStart"/>
      <w:r w:rsidRPr="0047533B">
        <w:t>goodman_criteria</w:t>
      </w:r>
      <w:proofErr w:type="spellEnd"/>
      <w:r w:rsidRPr="0047533B">
        <w:t xml:space="preserve">(moment, torque, diameter, Kt, Kts, </w:t>
      </w:r>
      <w:proofErr w:type="spellStart"/>
      <w:r w:rsidRPr="0047533B">
        <w:t>rootR</w:t>
      </w:r>
      <w:proofErr w:type="spellEnd"/>
      <w:r w:rsidRPr="0047533B">
        <w:t>)</w:t>
      </w:r>
      <w:r w:rsidRPr="0047533B">
        <w:br/>
        <w:t xml:space="preserve">        conservative = </w:t>
      </w:r>
      <w:proofErr w:type="spellStart"/>
      <w:r w:rsidRPr="0047533B">
        <w:t>conservative_approximation</w:t>
      </w:r>
      <w:proofErr w:type="spellEnd"/>
      <w:r w:rsidRPr="0047533B">
        <w:t xml:space="preserve">(moment, torque, diameter, Kt, Kts, </w:t>
      </w:r>
      <w:proofErr w:type="spellStart"/>
      <w:r w:rsidRPr="0047533B">
        <w:t>rootR</w:t>
      </w:r>
      <w:proofErr w:type="spellEnd"/>
      <w:r w:rsidRPr="0047533B">
        <w:t>)</w:t>
      </w:r>
      <w:r w:rsidRPr="0047533B">
        <w:br/>
      </w:r>
      <w:r w:rsidRPr="0047533B">
        <w:br/>
        <w:t xml:space="preserve">        print("Goodman: " + str(goodman) + "\</w:t>
      </w:r>
      <w:proofErr w:type="spellStart"/>
      <w:r w:rsidRPr="0047533B">
        <w:t>tdiameter</w:t>
      </w:r>
      <w:proofErr w:type="spellEnd"/>
      <w:r w:rsidRPr="0047533B">
        <w:t>: " + str(diameter))</w:t>
      </w:r>
      <w:r w:rsidRPr="0047533B">
        <w:br/>
        <w:t xml:space="preserve">        print("conservative: " + str(conservative) + "\</w:t>
      </w:r>
      <w:proofErr w:type="spellStart"/>
      <w:r w:rsidRPr="0047533B">
        <w:t>tdiameter</w:t>
      </w:r>
      <w:proofErr w:type="spellEnd"/>
      <w:r w:rsidRPr="0047533B">
        <w:t>: " + str(diameter))</w:t>
      </w:r>
      <w:r w:rsidRPr="0047533B">
        <w:br/>
        <w:t xml:space="preserve">        if goodman &gt;= 1.5 and conservative &gt;= 1.5:</w:t>
      </w:r>
      <w:r w:rsidRPr="0047533B">
        <w:br/>
        <w:t xml:space="preserve">            return diameter</w:t>
      </w:r>
      <w:r w:rsidRPr="0047533B">
        <w:br/>
      </w:r>
      <w:r w:rsidRPr="0047533B">
        <w:br/>
        <w:t xml:space="preserve">        </w:t>
      </w:r>
      <w:proofErr w:type="spellStart"/>
      <w:r w:rsidRPr="0047533B">
        <w:t>diameter</w:t>
      </w:r>
      <w:proofErr w:type="spellEnd"/>
      <w:r w:rsidRPr="0047533B">
        <w:t xml:space="preserve"> += 0.00001</w:t>
      </w:r>
      <w:r w:rsidRPr="0047533B">
        <w:br/>
        <w:t xml:space="preserve">        </w:t>
      </w:r>
      <w:proofErr w:type="spellStart"/>
      <w:r w:rsidRPr="0047533B">
        <w:t>rootR</w:t>
      </w:r>
      <w:proofErr w:type="spellEnd"/>
      <w:r w:rsidRPr="0047533B">
        <w:t xml:space="preserve"> = sqrt(diameter * 0.02)</w:t>
      </w:r>
      <w:r w:rsidRPr="0047533B">
        <w:br/>
      </w:r>
      <w:r w:rsidRPr="0047533B">
        <w:br/>
      </w:r>
      <w:r w:rsidRPr="0047533B">
        <w:br/>
        <w:t xml:space="preserve">def </w:t>
      </w:r>
      <w:proofErr w:type="spellStart"/>
      <w:r w:rsidRPr="0047533B">
        <w:t>kf</w:t>
      </w:r>
      <w:proofErr w:type="spellEnd"/>
      <w:r w:rsidRPr="0047533B">
        <w:t>(</w:t>
      </w:r>
      <w:proofErr w:type="spellStart"/>
      <w:r w:rsidRPr="0047533B">
        <w:t>rootR</w:t>
      </w:r>
      <w:proofErr w:type="spellEnd"/>
      <w:r w:rsidRPr="0047533B">
        <w:t>, Kt):</w:t>
      </w:r>
      <w:r w:rsidRPr="0047533B">
        <w:br/>
        <w:t xml:space="preserve">    </w:t>
      </w:r>
      <w:r w:rsidRPr="0047533B">
        <w:rPr>
          <w:i/>
          <w:iCs/>
        </w:rPr>
        <w:t>"""</w:t>
      </w:r>
      <w:r w:rsidRPr="0047533B">
        <w:rPr>
          <w:i/>
          <w:iCs/>
        </w:rPr>
        <w:br/>
        <w:t xml:space="preserve">    Calculates the bending fatigue stress-concentration.</w:t>
      </w:r>
      <w:r w:rsidRPr="0047533B">
        <w:rPr>
          <w:i/>
          <w:iCs/>
        </w:rPr>
        <w:br/>
        <w:t xml:space="preserve">    """</w:t>
      </w:r>
      <w:r w:rsidRPr="0047533B">
        <w:rPr>
          <w:i/>
          <w:iCs/>
        </w:rPr>
        <w:br/>
        <w:t xml:space="preserve">    </w:t>
      </w:r>
      <w:r w:rsidRPr="0047533B">
        <w:t># Calculating sqrt(a)</w:t>
      </w:r>
      <w:r w:rsidRPr="0047533B">
        <w:br/>
        <w:t xml:space="preserve">    </w:t>
      </w:r>
      <w:proofErr w:type="spellStart"/>
      <w:r w:rsidRPr="0047533B">
        <w:t>bendingRootA</w:t>
      </w:r>
      <w:proofErr w:type="spellEnd"/>
      <w:r w:rsidRPr="0047533B">
        <w:t xml:space="preserve"> = 0.246 - (3.08 * 10 ** -3) * Sut + (1.51 * 10 ** -5) * Sut ** 2 - (2.67 * 10 ** -8) * Sut ** 3</w:t>
      </w:r>
      <w:r w:rsidRPr="0047533B">
        <w:br/>
      </w:r>
      <w:r w:rsidRPr="0047533B">
        <w:br/>
        <w:t xml:space="preserve">    # Calculating the notch sensitivity factor</w:t>
      </w:r>
      <w:r w:rsidRPr="0047533B">
        <w:br/>
        <w:t xml:space="preserve">    </w:t>
      </w:r>
      <w:proofErr w:type="spellStart"/>
      <w:r w:rsidRPr="0047533B">
        <w:t>qBending</w:t>
      </w:r>
      <w:proofErr w:type="spellEnd"/>
      <w:r w:rsidRPr="0047533B">
        <w:t xml:space="preserve"> = 1 / (1 + (</w:t>
      </w:r>
      <w:proofErr w:type="spellStart"/>
      <w:r w:rsidRPr="0047533B">
        <w:t>bendingRootA</w:t>
      </w:r>
      <w:proofErr w:type="spellEnd"/>
      <w:r w:rsidRPr="0047533B">
        <w:t xml:space="preserve"> / </w:t>
      </w:r>
      <w:proofErr w:type="spellStart"/>
      <w:r w:rsidRPr="0047533B">
        <w:t>rootR</w:t>
      </w:r>
      <w:proofErr w:type="spellEnd"/>
      <w:r w:rsidRPr="0047533B">
        <w:t>))</w:t>
      </w:r>
      <w:r w:rsidRPr="0047533B">
        <w:br/>
      </w:r>
      <w:r w:rsidRPr="0047533B">
        <w:br/>
        <w:t xml:space="preserve">    return 1 + </w:t>
      </w:r>
      <w:proofErr w:type="spellStart"/>
      <w:r w:rsidRPr="0047533B">
        <w:t>qBending</w:t>
      </w:r>
      <w:proofErr w:type="spellEnd"/>
      <w:r w:rsidRPr="0047533B">
        <w:t xml:space="preserve"> * (Kt - 1)</w:t>
      </w:r>
      <w:r w:rsidRPr="0047533B">
        <w:br/>
      </w:r>
      <w:r w:rsidRPr="0047533B">
        <w:lastRenderedPageBreak/>
        <w:br/>
      </w:r>
      <w:r w:rsidRPr="0047533B">
        <w:br/>
        <w:t xml:space="preserve">def </w:t>
      </w:r>
      <w:proofErr w:type="spellStart"/>
      <w:r w:rsidRPr="0047533B">
        <w:t>kfs</w:t>
      </w:r>
      <w:proofErr w:type="spellEnd"/>
      <w:r w:rsidRPr="0047533B">
        <w:t>(</w:t>
      </w:r>
      <w:proofErr w:type="spellStart"/>
      <w:r w:rsidRPr="0047533B">
        <w:t>rootR</w:t>
      </w:r>
      <w:proofErr w:type="spellEnd"/>
      <w:r w:rsidRPr="0047533B">
        <w:t>, Kts):</w:t>
      </w:r>
      <w:r w:rsidRPr="0047533B">
        <w:br/>
        <w:t xml:space="preserve">    </w:t>
      </w:r>
      <w:r w:rsidRPr="0047533B">
        <w:rPr>
          <w:i/>
          <w:iCs/>
        </w:rPr>
        <w:t>"""</w:t>
      </w:r>
      <w:r w:rsidRPr="0047533B">
        <w:rPr>
          <w:i/>
          <w:iCs/>
        </w:rPr>
        <w:br/>
        <w:t xml:space="preserve">    Calculates the torsional fatigue stress-concentration.</w:t>
      </w:r>
      <w:r w:rsidRPr="0047533B">
        <w:rPr>
          <w:i/>
          <w:iCs/>
        </w:rPr>
        <w:br/>
        <w:t xml:space="preserve">    """</w:t>
      </w:r>
      <w:r w:rsidRPr="0047533B">
        <w:rPr>
          <w:i/>
          <w:iCs/>
        </w:rPr>
        <w:br/>
        <w:t xml:space="preserve">    </w:t>
      </w:r>
      <w:r w:rsidRPr="0047533B">
        <w:t># Calculating sqrt(a)</w:t>
      </w:r>
      <w:r w:rsidRPr="0047533B">
        <w:br/>
        <w:t xml:space="preserve">    </w:t>
      </w:r>
      <w:proofErr w:type="spellStart"/>
      <w:r w:rsidRPr="0047533B">
        <w:t>torsionalRootA</w:t>
      </w:r>
      <w:proofErr w:type="spellEnd"/>
      <w:r w:rsidRPr="0047533B">
        <w:t xml:space="preserve"> = 0.190 - (2.51 * 10 ** -3) * Sut + (1.35 * 10 ** -5) * Sut ** 2 - (2.67 * 10 ** -8) * Sut ** 3</w:t>
      </w:r>
      <w:r w:rsidRPr="0047533B">
        <w:br/>
      </w:r>
      <w:r w:rsidRPr="0047533B">
        <w:br/>
        <w:t xml:space="preserve">    # Calculating the notch sensitivity factor</w:t>
      </w:r>
      <w:r w:rsidRPr="0047533B">
        <w:br/>
        <w:t xml:space="preserve">    </w:t>
      </w:r>
      <w:proofErr w:type="spellStart"/>
      <w:r w:rsidRPr="0047533B">
        <w:t>qTorsional</w:t>
      </w:r>
      <w:proofErr w:type="spellEnd"/>
      <w:r w:rsidRPr="0047533B">
        <w:t xml:space="preserve"> = 1 / (1 + (</w:t>
      </w:r>
      <w:proofErr w:type="spellStart"/>
      <w:r w:rsidRPr="0047533B">
        <w:t>torsionalRootA</w:t>
      </w:r>
      <w:proofErr w:type="spellEnd"/>
      <w:r w:rsidRPr="0047533B">
        <w:t xml:space="preserve"> / </w:t>
      </w:r>
      <w:proofErr w:type="spellStart"/>
      <w:r w:rsidRPr="0047533B">
        <w:t>rootR</w:t>
      </w:r>
      <w:proofErr w:type="spellEnd"/>
      <w:r w:rsidRPr="0047533B">
        <w:t>))</w:t>
      </w:r>
      <w:r w:rsidRPr="0047533B">
        <w:br/>
        <w:t xml:space="preserve">    return 1 + </w:t>
      </w:r>
      <w:proofErr w:type="spellStart"/>
      <w:r w:rsidRPr="0047533B">
        <w:t>qTorsional</w:t>
      </w:r>
      <w:proofErr w:type="spellEnd"/>
      <w:r w:rsidRPr="0047533B">
        <w:t xml:space="preserve"> * (Kts - 1)</w:t>
      </w:r>
      <w:r w:rsidRPr="0047533B">
        <w:br/>
      </w:r>
      <w:r w:rsidRPr="0047533B">
        <w:br/>
      </w:r>
      <w:r w:rsidRPr="0047533B">
        <w:br/>
        <w:t>def main():</w:t>
      </w:r>
      <w:r w:rsidRPr="0047533B">
        <w:br/>
        <w:t xml:space="preserve">    </w:t>
      </w:r>
      <w:r w:rsidRPr="0047533B">
        <w:rPr>
          <w:i/>
          <w:iCs/>
        </w:rPr>
        <w:t>"""</w:t>
      </w:r>
      <w:r w:rsidRPr="0047533B">
        <w:rPr>
          <w:i/>
          <w:iCs/>
        </w:rPr>
        <w:br/>
        <w:t xml:space="preserve">    Driving method for user inputs, and required calculations.</w:t>
      </w:r>
      <w:r w:rsidRPr="0047533B">
        <w:rPr>
          <w:i/>
          <w:iCs/>
        </w:rPr>
        <w:br/>
      </w:r>
      <w:r w:rsidRPr="0047533B">
        <w:rPr>
          <w:i/>
          <w:iCs/>
        </w:rPr>
        <w:br/>
        <w:t xml:space="preserve">    1) Determines the problem type</w:t>
      </w:r>
      <w:r w:rsidRPr="0047533B">
        <w:rPr>
          <w:i/>
          <w:iCs/>
        </w:rPr>
        <w:br/>
        <w:t xml:space="preserve">    2) Calls dependent methods for calculations</w:t>
      </w:r>
      <w:r w:rsidRPr="0047533B">
        <w:rPr>
          <w:i/>
          <w:iCs/>
        </w:rPr>
        <w:br/>
        <w:t xml:space="preserve">    3) Displays the final safety factor, or diameter</w:t>
      </w:r>
      <w:r w:rsidRPr="0047533B">
        <w:rPr>
          <w:i/>
          <w:iCs/>
        </w:rPr>
        <w:br/>
        <w:t xml:space="preserve">    """</w:t>
      </w:r>
      <w:r w:rsidRPr="0047533B">
        <w:rPr>
          <w:i/>
          <w:iCs/>
        </w:rPr>
        <w:br/>
        <w:t xml:space="preserve">    </w:t>
      </w:r>
      <w:r w:rsidRPr="0047533B">
        <w:t>while True:</w:t>
      </w:r>
      <w:r w:rsidRPr="0047533B">
        <w:br/>
        <w:t xml:space="preserve">        print("For the safety factor against fatigue using Goodman: 1")</w:t>
      </w:r>
      <w:r w:rsidRPr="0047533B">
        <w:br/>
        <w:t xml:space="preserve">        print("For the safety factor against first cycle yield using Von Mises stresses: 2")</w:t>
      </w:r>
      <w:r w:rsidRPr="0047533B">
        <w:br/>
        <w:t xml:space="preserve">        print("For the first cycle yield using conservative approximation: 3")</w:t>
      </w:r>
      <w:r w:rsidRPr="0047533B">
        <w:br/>
        <w:t xml:space="preserve">        print("For the first cycle yield using conservative approximation and first cycle yield using the Goodman "</w:t>
      </w:r>
      <w:r w:rsidRPr="0047533B">
        <w:br/>
        <w:t xml:space="preserve">              "criteria: 4")</w:t>
      </w:r>
      <w:r w:rsidRPr="0047533B">
        <w:br/>
        <w:t xml:space="preserve">        print("To exit the program: 0")</w:t>
      </w:r>
      <w:r w:rsidRPr="0047533B">
        <w:br/>
        <w:t xml:space="preserve">        </w:t>
      </w:r>
      <w:proofErr w:type="spellStart"/>
      <w:r w:rsidRPr="0047533B">
        <w:t>problemType</w:t>
      </w:r>
      <w:proofErr w:type="spellEnd"/>
      <w:r w:rsidRPr="0047533B">
        <w:t xml:space="preserve"> = int(input("Problem type: "))</w:t>
      </w:r>
      <w:r w:rsidRPr="0047533B">
        <w:br/>
      </w:r>
      <w:r w:rsidRPr="0047533B">
        <w:br/>
        <w:t xml:space="preserve">        if </w:t>
      </w:r>
      <w:proofErr w:type="spellStart"/>
      <w:r w:rsidRPr="0047533B">
        <w:t>problemType</w:t>
      </w:r>
      <w:proofErr w:type="spellEnd"/>
      <w:r w:rsidRPr="0047533B">
        <w:t xml:space="preserve"> == 1:</w:t>
      </w:r>
      <w:r w:rsidRPr="0047533B">
        <w:br/>
        <w:t xml:space="preserve">            moment, torque, diameter, Kt, Kts, </w:t>
      </w:r>
      <w:proofErr w:type="spellStart"/>
      <w:r w:rsidRPr="0047533B">
        <w:t>rootR</w:t>
      </w:r>
      <w:proofErr w:type="spellEnd"/>
      <w:r w:rsidRPr="0047533B">
        <w:t xml:space="preserve"> = </w:t>
      </w:r>
      <w:proofErr w:type="spellStart"/>
      <w:r w:rsidRPr="0047533B">
        <w:t>get_user_input</w:t>
      </w:r>
      <w:proofErr w:type="spellEnd"/>
      <w:r w:rsidRPr="0047533B">
        <w:t>(</w:t>
      </w:r>
      <w:proofErr w:type="spellStart"/>
      <w:r w:rsidRPr="0047533B">
        <w:t>problemType</w:t>
      </w:r>
      <w:proofErr w:type="spellEnd"/>
      <w:r w:rsidRPr="0047533B">
        <w:t>)</w:t>
      </w:r>
      <w:r w:rsidRPr="0047533B">
        <w:br/>
        <w:t xml:space="preserve">            result = </w:t>
      </w:r>
      <w:proofErr w:type="spellStart"/>
      <w:r w:rsidRPr="0047533B">
        <w:t>goodman_criteria</w:t>
      </w:r>
      <w:proofErr w:type="spellEnd"/>
      <w:r w:rsidRPr="0047533B">
        <w:t xml:space="preserve">(moment, torque, diameter, Kt, Kts, </w:t>
      </w:r>
      <w:proofErr w:type="spellStart"/>
      <w:r w:rsidRPr="0047533B">
        <w:t>rootR</w:t>
      </w:r>
      <w:proofErr w:type="spellEnd"/>
      <w:r w:rsidRPr="0047533B">
        <w:t>)</w:t>
      </w:r>
      <w:r w:rsidRPr="0047533B">
        <w:br/>
        <w:t xml:space="preserve">            print('\</w:t>
      </w:r>
      <w:proofErr w:type="spellStart"/>
      <w:r w:rsidRPr="0047533B">
        <w:t>nThe</w:t>
      </w:r>
      <w:proofErr w:type="spellEnd"/>
      <w:r w:rsidRPr="0047533B">
        <w:t xml:space="preserve"> factor of safety calculated from the Goodman criteria is: ' + str(round(result, 4)) + "\n")</w:t>
      </w:r>
      <w:r w:rsidRPr="0047533B">
        <w:br/>
        <w:t xml:space="preserve">        </w:t>
      </w:r>
      <w:proofErr w:type="spellStart"/>
      <w:r w:rsidRPr="0047533B">
        <w:t>elif</w:t>
      </w:r>
      <w:proofErr w:type="spellEnd"/>
      <w:r w:rsidRPr="0047533B">
        <w:t xml:space="preserve"> </w:t>
      </w:r>
      <w:proofErr w:type="spellStart"/>
      <w:r w:rsidRPr="0047533B">
        <w:t>problemType</w:t>
      </w:r>
      <w:proofErr w:type="spellEnd"/>
      <w:r w:rsidRPr="0047533B">
        <w:t xml:space="preserve"> == 2:</w:t>
      </w:r>
      <w:r w:rsidRPr="0047533B">
        <w:br/>
        <w:t xml:space="preserve">            moment, torque, diameter, Kt, Kts, </w:t>
      </w:r>
      <w:proofErr w:type="spellStart"/>
      <w:r w:rsidRPr="0047533B">
        <w:t>rootR</w:t>
      </w:r>
      <w:proofErr w:type="spellEnd"/>
      <w:r w:rsidRPr="0047533B">
        <w:t xml:space="preserve"> = </w:t>
      </w:r>
      <w:proofErr w:type="spellStart"/>
      <w:r w:rsidRPr="0047533B">
        <w:t>get_user_input</w:t>
      </w:r>
      <w:proofErr w:type="spellEnd"/>
      <w:r w:rsidRPr="0047533B">
        <w:t>(</w:t>
      </w:r>
      <w:proofErr w:type="spellStart"/>
      <w:r w:rsidRPr="0047533B">
        <w:t>problemType</w:t>
      </w:r>
      <w:proofErr w:type="spellEnd"/>
      <w:r w:rsidRPr="0047533B">
        <w:t>)</w:t>
      </w:r>
      <w:r w:rsidRPr="0047533B">
        <w:br/>
        <w:t xml:space="preserve">            result = </w:t>
      </w:r>
      <w:proofErr w:type="spellStart"/>
      <w:r w:rsidRPr="0047533B">
        <w:t>vonmises_stress</w:t>
      </w:r>
      <w:proofErr w:type="spellEnd"/>
      <w:r w:rsidRPr="0047533B">
        <w:t xml:space="preserve">(moment, torque, diameter, Kt, Kts, </w:t>
      </w:r>
      <w:proofErr w:type="spellStart"/>
      <w:r w:rsidRPr="0047533B">
        <w:t>rootR</w:t>
      </w:r>
      <w:proofErr w:type="spellEnd"/>
      <w:r w:rsidRPr="0047533B">
        <w:t>)</w:t>
      </w:r>
      <w:r w:rsidRPr="0047533B">
        <w:br/>
      </w:r>
      <w:r w:rsidRPr="0047533B">
        <w:lastRenderedPageBreak/>
        <w:t xml:space="preserve">            print("The factor of safety calculated from the Von Mises stress is: " + str(round(result, 4)) + "\n")</w:t>
      </w:r>
      <w:r w:rsidRPr="0047533B">
        <w:br/>
        <w:t xml:space="preserve">        </w:t>
      </w:r>
      <w:proofErr w:type="spellStart"/>
      <w:r w:rsidRPr="0047533B">
        <w:t>elif</w:t>
      </w:r>
      <w:proofErr w:type="spellEnd"/>
      <w:r w:rsidRPr="0047533B">
        <w:t xml:space="preserve"> </w:t>
      </w:r>
      <w:proofErr w:type="spellStart"/>
      <w:r w:rsidRPr="0047533B">
        <w:t>problemType</w:t>
      </w:r>
      <w:proofErr w:type="spellEnd"/>
      <w:r w:rsidRPr="0047533B">
        <w:t xml:space="preserve"> == 3:</w:t>
      </w:r>
      <w:r w:rsidRPr="0047533B">
        <w:br/>
        <w:t xml:space="preserve">            moment, torque, diameter, Kt, Kts, </w:t>
      </w:r>
      <w:proofErr w:type="spellStart"/>
      <w:r w:rsidRPr="0047533B">
        <w:t>rootR</w:t>
      </w:r>
      <w:proofErr w:type="spellEnd"/>
      <w:r w:rsidRPr="0047533B">
        <w:t xml:space="preserve"> = </w:t>
      </w:r>
      <w:proofErr w:type="spellStart"/>
      <w:r w:rsidRPr="0047533B">
        <w:t>get_user_input</w:t>
      </w:r>
      <w:proofErr w:type="spellEnd"/>
      <w:r w:rsidRPr="0047533B">
        <w:t>(</w:t>
      </w:r>
      <w:proofErr w:type="spellStart"/>
      <w:r w:rsidRPr="0047533B">
        <w:t>problemType</w:t>
      </w:r>
      <w:proofErr w:type="spellEnd"/>
      <w:r w:rsidRPr="0047533B">
        <w:t>)</w:t>
      </w:r>
      <w:r w:rsidRPr="0047533B">
        <w:br/>
        <w:t xml:space="preserve">            result = </w:t>
      </w:r>
      <w:proofErr w:type="spellStart"/>
      <w:r w:rsidRPr="0047533B">
        <w:t>conservative_approximation</w:t>
      </w:r>
      <w:proofErr w:type="spellEnd"/>
      <w:r w:rsidRPr="0047533B">
        <w:t xml:space="preserve">(moment, torque, diameter, Kt, Kts, </w:t>
      </w:r>
      <w:proofErr w:type="spellStart"/>
      <w:r w:rsidRPr="0047533B">
        <w:t>rootR</w:t>
      </w:r>
      <w:proofErr w:type="spellEnd"/>
      <w:r w:rsidRPr="0047533B">
        <w:t>)</w:t>
      </w:r>
      <w:r w:rsidRPr="0047533B">
        <w:br/>
        <w:t xml:space="preserve">            print("The factor of safety calculated from the Goodman criteria is: " + str(round(result, 4)) + "\n")</w:t>
      </w:r>
      <w:r w:rsidRPr="0047533B">
        <w:br/>
        <w:t xml:space="preserve">        </w:t>
      </w:r>
      <w:proofErr w:type="spellStart"/>
      <w:r w:rsidRPr="0047533B">
        <w:t>elif</w:t>
      </w:r>
      <w:proofErr w:type="spellEnd"/>
      <w:r w:rsidRPr="0047533B">
        <w:t xml:space="preserve"> </w:t>
      </w:r>
      <w:proofErr w:type="spellStart"/>
      <w:r w:rsidRPr="0047533B">
        <w:t>problemType</w:t>
      </w:r>
      <w:proofErr w:type="spellEnd"/>
      <w:r w:rsidRPr="0047533B">
        <w:t xml:space="preserve"> == 4:</w:t>
      </w:r>
      <w:r w:rsidRPr="0047533B">
        <w:br/>
        <w:t xml:space="preserve">            moment, torque, diameter, Kt, Kts, </w:t>
      </w:r>
      <w:proofErr w:type="spellStart"/>
      <w:r w:rsidRPr="0047533B">
        <w:t>rootR</w:t>
      </w:r>
      <w:proofErr w:type="spellEnd"/>
      <w:r w:rsidRPr="0047533B">
        <w:t xml:space="preserve"> = </w:t>
      </w:r>
      <w:proofErr w:type="spellStart"/>
      <w:r w:rsidRPr="0047533B">
        <w:t>get_user_input</w:t>
      </w:r>
      <w:proofErr w:type="spellEnd"/>
      <w:r w:rsidRPr="0047533B">
        <w:t>(</w:t>
      </w:r>
      <w:proofErr w:type="spellStart"/>
      <w:r w:rsidRPr="0047533B">
        <w:t>problemType</w:t>
      </w:r>
      <w:proofErr w:type="spellEnd"/>
      <w:r w:rsidRPr="0047533B">
        <w:t>)</w:t>
      </w:r>
      <w:r w:rsidRPr="0047533B">
        <w:br/>
        <w:t xml:space="preserve">            result = (</w:t>
      </w:r>
      <w:proofErr w:type="spellStart"/>
      <w:r w:rsidRPr="0047533B">
        <w:t>infinite_life</w:t>
      </w:r>
      <w:proofErr w:type="spellEnd"/>
      <w:r w:rsidRPr="0047533B">
        <w:t xml:space="preserve">(moment, torque, diameter, Kt, Kts, </w:t>
      </w:r>
      <w:proofErr w:type="spellStart"/>
      <w:r w:rsidRPr="0047533B">
        <w:t>rootR</w:t>
      </w:r>
      <w:proofErr w:type="spellEnd"/>
      <w:r w:rsidRPr="0047533B">
        <w:t>))</w:t>
      </w:r>
      <w:r w:rsidRPr="0047533B">
        <w:br/>
        <w:t xml:space="preserve">            print("The minimum diameter required is: " + str(round(result, 4)) + "\n")</w:t>
      </w:r>
      <w:r w:rsidRPr="0047533B">
        <w:br/>
        <w:t xml:space="preserve">        </w:t>
      </w:r>
      <w:proofErr w:type="spellStart"/>
      <w:r w:rsidRPr="0047533B">
        <w:t>elif</w:t>
      </w:r>
      <w:proofErr w:type="spellEnd"/>
      <w:r w:rsidRPr="0047533B">
        <w:t xml:space="preserve"> </w:t>
      </w:r>
      <w:proofErr w:type="spellStart"/>
      <w:r w:rsidRPr="0047533B">
        <w:t>problemType</w:t>
      </w:r>
      <w:proofErr w:type="spellEnd"/>
      <w:r w:rsidRPr="0047533B">
        <w:t xml:space="preserve"> == 0:</w:t>
      </w:r>
      <w:r w:rsidRPr="0047533B">
        <w:br/>
        <w:t xml:space="preserve">            break</w:t>
      </w:r>
      <w:r w:rsidRPr="0047533B">
        <w:br/>
      </w:r>
      <w:r w:rsidRPr="0047533B">
        <w:br/>
      </w:r>
      <w:r w:rsidRPr="0047533B">
        <w:br/>
        <w:t>if __name__ == "__main__":</w:t>
      </w:r>
      <w:r w:rsidRPr="0047533B">
        <w:br/>
        <w:t xml:space="preserve">    # Declaring material constants</w:t>
      </w:r>
      <w:r w:rsidRPr="0047533B">
        <w:br/>
        <w:t xml:space="preserve">    Sut = 68  # </w:t>
      </w:r>
      <w:proofErr w:type="spellStart"/>
      <w:r w:rsidRPr="0047533B">
        <w:t>ksi</w:t>
      </w:r>
      <w:proofErr w:type="spellEnd"/>
      <w:r w:rsidRPr="0047533B">
        <w:br/>
        <w:t xml:space="preserve">    Sy = 37.5</w:t>
      </w:r>
      <w:r w:rsidRPr="0047533B">
        <w:br/>
        <w:t xml:space="preserve">    </w:t>
      </w:r>
      <w:proofErr w:type="spellStart"/>
      <w:r w:rsidRPr="0047533B">
        <w:t>sePrime</w:t>
      </w:r>
      <w:proofErr w:type="spellEnd"/>
      <w:r w:rsidRPr="0047533B">
        <w:t xml:space="preserve"> = 0.5 * Sut</w:t>
      </w:r>
      <w:r w:rsidRPr="0047533B">
        <w:br/>
      </w:r>
      <w:r w:rsidRPr="0047533B">
        <w:br/>
        <w:t xml:space="preserve">    # Calling driving method for the script</w:t>
      </w:r>
      <w:r w:rsidRPr="0047533B">
        <w:br/>
        <w:t xml:space="preserve">    main(</w:t>
      </w:r>
      <w:r>
        <w:t>)</w:t>
      </w:r>
    </w:p>
    <w:sectPr w:rsidR="006D3A72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895C0" w14:textId="77777777" w:rsidR="00466FB2" w:rsidRDefault="00466FB2">
      <w:pPr>
        <w:spacing w:line="240" w:lineRule="auto"/>
      </w:pPr>
      <w:r>
        <w:separator/>
      </w:r>
    </w:p>
  </w:endnote>
  <w:endnote w:type="continuationSeparator" w:id="0">
    <w:p w14:paraId="0312647E" w14:textId="77777777" w:rsidR="00466FB2" w:rsidRDefault="00466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3531B" w14:textId="77777777" w:rsidR="00466FB2" w:rsidRDefault="00466FB2">
      <w:pPr>
        <w:spacing w:line="240" w:lineRule="auto"/>
      </w:pPr>
      <w:r>
        <w:separator/>
      </w:r>
    </w:p>
  </w:footnote>
  <w:footnote w:type="continuationSeparator" w:id="0">
    <w:p w14:paraId="4F5F1B6D" w14:textId="77777777" w:rsidR="00466FB2" w:rsidRDefault="00466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474686642">
    <w:abstractNumId w:val="10"/>
  </w:num>
  <w:num w:numId="2" w16cid:durableId="770514078">
    <w:abstractNumId w:val="10"/>
    <w:lvlOverride w:ilvl="0">
      <w:startOverride w:val="1"/>
    </w:lvlOverride>
  </w:num>
  <w:num w:numId="3" w16cid:durableId="180898146">
    <w:abstractNumId w:val="10"/>
  </w:num>
  <w:num w:numId="4" w16cid:durableId="150799188">
    <w:abstractNumId w:val="10"/>
    <w:lvlOverride w:ilvl="0">
      <w:startOverride w:val="1"/>
    </w:lvlOverride>
  </w:num>
  <w:num w:numId="5" w16cid:durableId="1245652014">
    <w:abstractNumId w:val="8"/>
  </w:num>
  <w:num w:numId="6" w16cid:durableId="1286354379">
    <w:abstractNumId w:val="10"/>
    <w:lvlOverride w:ilvl="0">
      <w:startOverride w:val="1"/>
    </w:lvlOverride>
  </w:num>
  <w:num w:numId="7" w16cid:durableId="10392783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3175259">
    <w:abstractNumId w:val="9"/>
  </w:num>
  <w:num w:numId="9" w16cid:durableId="9322084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879115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6734275">
    <w:abstractNumId w:val="7"/>
  </w:num>
  <w:num w:numId="12" w16cid:durableId="853154783">
    <w:abstractNumId w:val="6"/>
  </w:num>
  <w:num w:numId="13" w16cid:durableId="891306915">
    <w:abstractNumId w:val="5"/>
  </w:num>
  <w:num w:numId="14" w16cid:durableId="1293290710">
    <w:abstractNumId w:val="4"/>
  </w:num>
  <w:num w:numId="15" w16cid:durableId="1248689848">
    <w:abstractNumId w:val="3"/>
  </w:num>
  <w:num w:numId="16" w16cid:durableId="1736465537">
    <w:abstractNumId w:val="2"/>
  </w:num>
  <w:num w:numId="17" w16cid:durableId="654997373">
    <w:abstractNumId w:val="1"/>
  </w:num>
  <w:num w:numId="18" w16cid:durableId="103816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3B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66FB2"/>
    <w:rsid w:val="0047533B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83721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01D64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93D0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hal\AppData\Local\Microsoft\Office\16.0\DTS\en-US%7bD9A03966-8BDC-41ED-8FF0-C5398295951B%7d\%7b53DB1944-4808-407A-AF71-0DCF68025D4C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{53DB1944-4808-407A-AF71-0DCF68025D4C}tf10002117_win32</Template>
  <TotalTime>0</TotalTime>
  <Pages>5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2025-03-01T02:45:00Z</dcterms:created>
  <dcterms:modified xsi:type="dcterms:W3CDTF">2025-03-01T02:46:00Z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